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B28" w:rsidRDefault="00DB5B28" w:rsidP="00E73F2E">
      <w:pPr>
        <w:spacing w:after="0" w:line="240" w:lineRule="auto"/>
        <w:rPr>
          <w:rFonts w:ascii="Times New Roman" w:hAnsi="Times New Roman" w:cs="Times New Roman"/>
        </w:rPr>
      </w:pPr>
    </w:p>
    <w:p w:rsidR="00DB5B28" w:rsidRDefault="00DB5B28" w:rsidP="00E73F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Orthographic conventions</w:t>
      </w:r>
    </w:p>
    <w:p w:rsidR="00DB5B28" w:rsidRDefault="00DB5B28" w:rsidP="00E73F2E">
      <w:pPr>
        <w:spacing w:after="0" w:line="240" w:lineRule="auto"/>
        <w:rPr>
          <w:rFonts w:ascii="Times New Roman" w:hAnsi="Times New Roman" w:cs="Times New Roman"/>
        </w:rPr>
      </w:pPr>
    </w:p>
    <w:p w:rsidR="005F7C7C" w:rsidRDefault="005F7C7C" w:rsidP="005F7C7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don’t mark prefixes or enclitics clearly </w:t>
      </w:r>
      <w:r>
        <w:rPr>
          <w:rFonts w:ascii="Times New Roman" w:hAnsi="Times New Roman" w:cs="Times New Roman"/>
        </w:rPr>
        <w:t>in the ELAN files</w:t>
      </w:r>
      <w:r>
        <w:rPr>
          <w:rFonts w:ascii="Times New Roman" w:hAnsi="Times New Roman" w:cs="Times New Roman"/>
        </w:rPr>
        <w:t>, so maybe I should add that?</w:t>
      </w:r>
    </w:p>
    <w:p w:rsidR="005F7C7C" w:rsidRDefault="005F7C7C" w:rsidP="00E73F2E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DB5B28" w:rsidRDefault="00DB5B28" w:rsidP="00E73F2E">
      <w:pPr>
        <w:spacing w:after="0" w:line="240" w:lineRule="auto"/>
        <w:rPr>
          <w:rFonts w:ascii="Times New Roman" w:hAnsi="Times New Roman" w:cs="Times New Roman"/>
        </w:rPr>
      </w:pPr>
    </w:p>
    <w:p w:rsidR="00DB5B28" w:rsidRDefault="00DB5B28" w:rsidP="00E73F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ʔ</w:t>
      </w:r>
    </w:p>
    <w:p w:rsidR="00DB5B28" w:rsidRDefault="00DB5B28" w:rsidP="00E73F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high tone</w:t>
      </w:r>
    </w:p>
    <w:p w:rsidR="00DB5B28" w:rsidRDefault="00DB5B28" w:rsidP="00E73F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mid tone</w:t>
      </w:r>
    </w:p>
    <w:p w:rsidR="00DB5B28" w:rsidRDefault="00DB5B28" w:rsidP="00E73F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vowel nasality</w:t>
      </w:r>
    </w:p>
    <w:p w:rsidR="00DB5B28" w:rsidRDefault="00DB5B28" w:rsidP="00E73F2E">
      <w:pPr>
        <w:spacing w:after="0" w:line="240" w:lineRule="auto"/>
        <w:rPr>
          <w:rFonts w:ascii="Times New Roman" w:hAnsi="Times New Roman" w:cs="Times New Roman"/>
        </w:rPr>
      </w:pPr>
    </w:p>
    <w:p w:rsidR="00DB5B28" w:rsidRPr="00DB5B28" w:rsidRDefault="00DB5B28" w:rsidP="00E73F2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DB5B28">
        <w:rPr>
          <w:rFonts w:ascii="Times New Roman" w:hAnsi="Times New Roman" w:cs="Times New Roman"/>
          <w:u w:val="single"/>
        </w:rPr>
        <w:t>orth</w:t>
      </w:r>
      <w:r w:rsidRPr="00DB5B28">
        <w:rPr>
          <w:rFonts w:ascii="Times New Roman" w:hAnsi="Times New Roman" w:cs="Times New Roman"/>
          <w:u w:val="single"/>
        </w:rPr>
        <w:tab/>
      </w:r>
      <w:r w:rsidRPr="00DB5B28">
        <w:rPr>
          <w:rFonts w:ascii="Times New Roman" w:hAnsi="Times New Roman" w:cs="Times New Roman"/>
          <w:u w:val="single"/>
        </w:rPr>
        <w:tab/>
        <w:t>IPA</w:t>
      </w:r>
    </w:p>
    <w:p w:rsidR="00DB5B28" w:rsidRDefault="00DB5B28" w:rsidP="00E73F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[j]</w:t>
      </w:r>
    </w:p>
    <w:p w:rsidR="00DB5B28" w:rsidRDefault="00DB5B28" w:rsidP="00E73F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[tʲ]</w:t>
      </w:r>
    </w:p>
    <w:p w:rsidR="00DB5B28" w:rsidRDefault="00DB5B28" w:rsidP="00E73F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ly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[l</w:t>
      </w:r>
      <w:r>
        <w:rPr>
          <w:rFonts w:ascii="Times New Roman" w:hAnsi="Times New Roman" w:cs="Times New Roman"/>
        </w:rPr>
        <w:t>ʲ]</w:t>
      </w:r>
    </w:p>
    <w:p w:rsidR="00DB5B28" w:rsidRDefault="00DB5B28" w:rsidP="00E73F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[n</w:t>
      </w:r>
      <w:r>
        <w:rPr>
          <w:rFonts w:ascii="Times New Roman" w:hAnsi="Times New Roman" w:cs="Times New Roman"/>
        </w:rPr>
        <w:t>ʲ]</w:t>
      </w:r>
    </w:p>
    <w:p w:rsidR="00DB5B28" w:rsidRDefault="00DB5B28" w:rsidP="00E73F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ky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[k</w:t>
      </w:r>
      <w:r>
        <w:rPr>
          <w:rFonts w:ascii="Times New Roman" w:hAnsi="Times New Roman" w:cs="Times New Roman"/>
        </w:rPr>
        <w:t>ʲ]</w:t>
      </w:r>
    </w:p>
    <w:p w:rsidR="00DB5B28" w:rsidRDefault="00DB5B28" w:rsidP="00E73F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kw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[kʷ]</w:t>
      </w:r>
    </w:p>
    <w:p w:rsidR="00DB5B28" w:rsidRDefault="00DB5B28" w:rsidP="00E73F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tz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[ts]</w:t>
      </w:r>
    </w:p>
    <w:p w:rsidR="00DB5B28" w:rsidRDefault="00DB5B28" w:rsidP="00E73F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[tʃ]</w:t>
      </w:r>
    </w:p>
    <w:p w:rsidR="00DB5B28" w:rsidRDefault="00DB5B28" w:rsidP="00E73F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[ʃ]</w:t>
      </w:r>
    </w:p>
    <w:p w:rsidR="00DB5B28" w:rsidRDefault="00DB5B28" w:rsidP="00E73F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[h]</w:t>
      </w:r>
    </w:p>
    <w:p w:rsidR="00DB5B28" w:rsidRDefault="00DB5B28" w:rsidP="00E73F2E">
      <w:pPr>
        <w:spacing w:after="0" w:line="240" w:lineRule="auto"/>
        <w:rPr>
          <w:rFonts w:ascii="Times New Roman" w:hAnsi="Times New Roman" w:cs="Times New Roman"/>
        </w:rPr>
      </w:pPr>
    </w:p>
    <w:p w:rsidR="00DB5B28" w:rsidRDefault="005F7C7C" w:rsidP="00E73F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~~~~~~~~~~~~~~~~~~~~</w:t>
      </w:r>
    </w:p>
    <w:p w:rsidR="00DB5B28" w:rsidRDefault="00DB5B28" w:rsidP="00E73F2E">
      <w:pPr>
        <w:spacing w:after="0" w:line="240" w:lineRule="auto"/>
        <w:rPr>
          <w:rFonts w:ascii="Times New Roman" w:hAnsi="Times New Roman" w:cs="Times New Roman"/>
        </w:rPr>
      </w:pPr>
    </w:p>
    <w:p w:rsidR="00690332" w:rsidRDefault="00DB5B28" w:rsidP="00E73F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  <w:r w:rsidR="006D727F">
        <w:rPr>
          <w:rFonts w:ascii="Times New Roman" w:hAnsi="Times New Roman" w:cs="Times New Roman"/>
        </w:rPr>
        <w:t xml:space="preserve"> rewriting that I typically do with global find-and-replace</w:t>
      </w:r>
      <w:r w:rsidR="005F7C7C">
        <w:rPr>
          <w:rFonts w:ascii="Times New Roman" w:hAnsi="Times New Roman" w:cs="Times New Roman"/>
        </w:rPr>
        <w:t>, for linguistic writing. I then add morpheme boundaries as I go.</w:t>
      </w:r>
    </w:p>
    <w:p w:rsidR="006D727F" w:rsidRDefault="006D727F" w:rsidP="00E73F2E">
      <w:pPr>
        <w:spacing w:after="0" w:line="240" w:lineRule="auto"/>
        <w:rPr>
          <w:rFonts w:ascii="Times New Roman" w:hAnsi="Times New Roman" w:cs="Times New Roman"/>
        </w:rPr>
      </w:pPr>
    </w:p>
    <w:p w:rsidR="006D727F" w:rsidRDefault="006D727F" w:rsidP="00E73F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 </w:t>
      </w:r>
      <w:r>
        <w:rPr>
          <w:rFonts w:ascii="Times New Roman" w:hAnsi="Times New Roman" w:cs="Times New Roman"/>
        </w:rPr>
        <w:tab/>
      </w:r>
      <w:r w:rsidRPr="006D727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ʔ</w:t>
      </w:r>
    </w:p>
    <w:p w:rsidR="006D727F" w:rsidRDefault="006D727F" w:rsidP="00E73F2E">
      <w:pPr>
        <w:spacing w:after="0" w:line="240" w:lineRule="auto"/>
        <w:rPr>
          <w:rFonts w:ascii="Times New Roman" w:hAnsi="Times New Roman" w:cs="Times New Roman"/>
        </w:rPr>
      </w:pPr>
    </w:p>
    <w:p w:rsidR="006D727F" w:rsidRDefault="006D727F" w:rsidP="00E73F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a!&amp;</w:t>
      </w:r>
      <w:r>
        <w:rPr>
          <w:rFonts w:ascii="Times New Roman" w:hAnsi="Times New Roman" w:cs="Times New Roman"/>
        </w:rPr>
        <w:tab/>
      </w:r>
      <w:r w:rsidRPr="006D727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ab/>
        <w:t>ą́</w:t>
      </w:r>
    </w:p>
    <w:p w:rsidR="006D727F" w:rsidRDefault="006D727F" w:rsidP="00E73F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e!&amp;</w:t>
      </w:r>
      <w:r>
        <w:rPr>
          <w:rFonts w:ascii="Times New Roman" w:hAnsi="Times New Roman" w:cs="Times New Roman"/>
        </w:rPr>
        <w:tab/>
      </w:r>
      <w:r w:rsidRPr="006D727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ab/>
        <w:t>ę́</w:t>
      </w:r>
    </w:p>
    <w:p w:rsidR="006D727F" w:rsidRDefault="006D727F" w:rsidP="00E73F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i!&amp;</w:t>
      </w:r>
      <w:r>
        <w:rPr>
          <w:rFonts w:ascii="Times New Roman" w:hAnsi="Times New Roman" w:cs="Times New Roman"/>
        </w:rPr>
        <w:tab/>
      </w:r>
      <w:r w:rsidRPr="006D727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ab/>
        <w:t>į́</w:t>
      </w:r>
    </w:p>
    <w:p w:rsidR="006D727F" w:rsidRDefault="006D727F" w:rsidP="00E73F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o!&amp;</w:t>
      </w:r>
      <w:r>
        <w:rPr>
          <w:rFonts w:ascii="Times New Roman" w:hAnsi="Times New Roman" w:cs="Times New Roman"/>
        </w:rPr>
        <w:tab/>
      </w:r>
      <w:r w:rsidRPr="006D727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ab/>
        <w:t>ǫ́</w:t>
      </w:r>
    </w:p>
    <w:p w:rsidR="006D727F" w:rsidRDefault="006D727F" w:rsidP="00E73F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u!&amp;</w:t>
      </w:r>
      <w:r>
        <w:rPr>
          <w:rFonts w:ascii="Times New Roman" w:hAnsi="Times New Roman" w:cs="Times New Roman"/>
        </w:rPr>
        <w:tab/>
      </w:r>
      <w:r w:rsidRPr="006D727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ab/>
        <w:t>ų́</w:t>
      </w:r>
    </w:p>
    <w:p w:rsidR="006D727F" w:rsidRDefault="006D727F" w:rsidP="00E73F2E">
      <w:pPr>
        <w:spacing w:after="0" w:line="240" w:lineRule="auto"/>
        <w:rPr>
          <w:rFonts w:ascii="Times New Roman" w:hAnsi="Times New Roman" w:cs="Times New Roman"/>
        </w:rPr>
      </w:pPr>
    </w:p>
    <w:p w:rsidR="006D727F" w:rsidRPr="005F7C7C" w:rsidRDefault="006D727F" w:rsidP="006D727F">
      <w:pPr>
        <w:spacing w:after="0" w:line="240" w:lineRule="auto"/>
        <w:rPr>
          <w:rFonts w:ascii="Times New Roman" w:hAnsi="Times New Roman" w:cs="Times New Roman"/>
        </w:rPr>
      </w:pPr>
      <w:r w:rsidRPr="00DB5B28">
        <w:rPr>
          <w:rFonts w:ascii="Times New Roman" w:hAnsi="Times New Roman" w:cs="Times New Roman"/>
        </w:rPr>
        <w:t>a_</w:t>
      </w:r>
      <w:r w:rsidRPr="005F7C7C">
        <w:rPr>
          <w:rFonts w:ascii="Times New Roman" w:hAnsi="Times New Roman" w:cs="Times New Roman"/>
        </w:rPr>
        <w:t>&amp;</w:t>
      </w:r>
      <w:r w:rsidRPr="005F7C7C">
        <w:rPr>
          <w:rFonts w:ascii="Times New Roman" w:hAnsi="Times New Roman" w:cs="Times New Roman"/>
        </w:rPr>
        <w:tab/>
      </w:r>
      <w:r w:rsidRPr="006D727F">
        <w:rPr>
          <w:rFonts w:ascii="Times New Roman" w:hAnsi="Times New Roman" w:cs="Times New Roman"/>
        </w:rPr>
        <w:sym w:font="Wingdings" w:char="F0E0"/>
      </w:r>
      <w:r w:rsidRPr="005F7C7C">
        <w:rPr>
          <w:rFonts w:ascii="Times New Roman" w:hAnsi="Times New Roman" w:cs="Times New Roman"/>
        </w:rPr>
        <w:tab/>
        <w:t>ą̄</w:t>
      </w:r>
    </w:p>
    <w:p w:rsidR="006D727F" w:rsidRPr="005F7C7C" w:rsidRDefault="006D727F" w:rsidP="006D727F">
      <w:pPr>
        <w:spacing w:after="0" w:line="240" w:lineRule="auto"/>
        <w:rPr>
          <w:rFonts w:ascii="Times New Roman" w:hAnsi="Times New Roman" w:cs="Times New Roman"/>
        </w:rPr>
      </w:pPr>
      <w:r w:rsidRPr="005F7C7C">
        <w:rPr>
          <w:rFonts w:ascii="Times New Roman" w:hAnsi="Times New Roman" w:cs="Times New Roman"/>
        </w:rPr>
        <w:t>e_</w:t>
      </w:r>
      <w:r w:rsidRPr="005F7C7C">
        <w:rPr>
          <w:rFonts w:ascii="Times New Roman" w:hAnsi="Times New Roman" w:cs="Times New Roman"/>
        </w:rPr>
        <w:t>&amp;</w:t>
      </w:r>
      <w:r w:rsidRPr="005F7C7C">
        <w:rPr>
          <w:rFonts w:ascii="Times New Roman" w:hAnsi="Times New Roman" w:cs="Times New Roman"/>
        </w:rPr>
        <w:tab/>
      </w:r>
      <w:r w:rsidRPr="006D727F">
        <w:rPr>
          <w:rFonts w:ascii="Times New Roman" w:hAnsi="Times New Roman" w:cs="Times New Roman"/>
        </w:rPr>
        <w:sym w:font="Wingdings" w:char="F0E0"/>
      </w:r>
      <w:r w:rsidRPr="005F7C7C">
        <w:rPr>
          <w:rFonts w:ascii="Times New Roman" w:hAnsi="Times New Roman" w:cs="Times New Roman"/>
        </w:rPr>
        <w:tab/>
        <w:t>ę̄</w:t>
      </w:r>
    </w:p>
    <w:p w:rsidR="006D727F" w:rsidRPr="005F7C7C" w:rsidRDefault="006D727F" w:rsidP="006D727F">
      <w:pPr>
        <w:spacing w:after="0" w:line="240" w:lineRule="auto"/>
        <w:rPr>
          <w:rFonts w:ascii="Times New Roman" w:hAnsi="Times New Roman" w:cs="Times New Roman"/>
        </w:rPr>
      </w:pPr>
      <w:r w:rsidRPr="005F7C7C">
        <w:rPr>
          <w:rFonts w:ascii="Times New Roman" w:hAnsi="Times New Roman" w:cs="Times New Roman"/>
        </w:rPr>
        <w:t>i_</w:t>
      </w:r>
      <w:r w:rsidRPr="005F7C7C">
        <w:rPr>
          <w:rFonts w:ascii="Times New Roman" w:hAnsi="Times New Roman" w:cs="Times New Roman"/>
        </w:rPr>
        <w:t>&amp;</w:t>
      </w:r>
      <w:r w:rsidRPr="005F7C7C">
        <w:rPr>
          <w:rFonts w:ascii="Times New Roman" w:hAnsi="Times New Roman" w:cs="Times New Roman"/>
        </w:rPr>
        <w:tab/>
      </w:r>
      <w:r w:rsidRPr="006D727F">
        <w:rPr>
          <w:rFonts w:ascii="Times New Roman" w:hAnsi="Times New Roman" w:cs="Times New Roman"/>
        </w:rPr>
        <w:sym w:font="Wingdings" w:char="F0E0"/>
      </w:r>
      <w:r w:rsidRPr="005F7C7C">
        <w:rPr>
          <w:rFonts w:ascii="Times New Roman" w:hAnsi="Times New Roman" w:cs="Times New Roman"/>
        </w:rPr>
        <w:tab/>
        <w:t>į̄</w:t>
      </w:r>
    </w:p>
    <w:p w:rsidR="006D727F" w:rsidRPr="005F7C7C" w:rsidRDefault="006D727F" w:rsidP="006D727F">
      <w:pPr>
        <w:spacing w:after="0" w:line="240" w:lineRule="auto"/>
        <w:rPr>
          <w:rFonts w:ascii="Times New Roman" w:hAnsi="Times New Roman" w:cs="Times New Roman"/>
        </w:rPr>
      </w:pPr>
      <w:r w:rsidRPr="005F7C7C">
        <w:rPr>
          <w:rFonts w:ascii="Times New Roman" w:hAnsi="Times New Roman" w:cs="Times New Roman"/>
        </w:rPr>
        <w:t>o_</w:t>
      </w:r>
      <w:r w:rsidRPr="005F7C7C">
        <w:rPr>
          <w:rFonts w:ascii="Times New Roman" w:hAnsi="Times New Roman" w:cs="Times New Roman"/>
        </w:rPr>
        <w:t>&amp;</w:t>
      </w:r>
      <w:r w:rsidRPr="005F7C7C">
        <w:rPr>
          <w:rFonts w:ascii="Times New Roman" w:hAnsi="Times New Roman" w:cs="Times New Roman"/>
        </w:rPr>
        <w:tab/>
      </w:r>
      <w:r w:rsidRPr="006D727F">
        <w:rPr>
          <w:rFonts w:ascii="Times New Roman" w:hAnsi="Times New Roman" w:cs="Times New Roman"/>
        </w:rPr>
        <w:sym w:font="Wingdings" w:char="F0E0"/>
      </w:r>
      <w:r w:rsidRPr="005F7C7C">
        <w:rPr>
          <w:rFonts w:ascii="Times New Roman" w:hAnsi="Times New Roman" w:cs="Times New Roman"/>
        </w:rPr>
        <w:tab/>
        <w:t>ǭ</w:t>
      </w:r>
    </w:p>
    <w:p w:rsidR="006D727F" w:rsidRPr="005F7C7C" w:rsidRDefault="006D727F" w:rsidP="006D727F">
      <w:pPr>
        <w:spacing w:after="0" w:line="240" w:lineRule="auto"/>
        <w:rPr>
          <w:rFonts w:ascii="Times New Roman" w:hAnsi="Times New Roman" w:cs="Times New Roman"/>
        </w:rPr>
      </w:pPr>
      <w:r w:rsidRPr="005F7C7C">
        <w:rPr>
          <w:rFonts w:ascii="Times New Roman" w:hAnsi="Times New Roman" w:cs="Times New Roman"/>
        </w:rPr>
        <w:t>u_</w:t>
      </w:r>
      <w:r w:rsidRPr="005F7C7C">
        <w:rPr>
          <w:rFonts w:ascii="Times New Roman" w:hAnsi="Times New Roman" w:cs="Times New Roman"/>
        </w:rPr>
        <w:t>&amp;</w:t>
      </w:r>
      <w:r w:rsidRPr="005F7C7C">
        <w:rPr>
          <w:rFonts w:ascii="Times New Roman" w:hAnsi="Times New Roman" w:cs="Times New Roman"/>
        </w:rPr>
        <w:tab/>
      </w:r>
      <w:r w:rsidRPr="006D727F">
        <w:rPr>
          <w:rFonts w:ascii="Times New Roman" w:hAnsi="Times New Roman" w:cs="Times New Roman"/>
        </w:rPr>
        <w:sym w:font="Wingdings" w:char="F0E0"/>
      </w:r>
      <w:r w:rsidRPr="005F7C7C">
        <w:rPr>
          <w:rFonts w:ascii="Times New Roman" w:hAnsi="Times New Roman" w:cs="Times New Roman"/>
        </w:rPr>
        <w:tab/>
        <w:t>ų̄</w:t>
      </w:r>
    </w:p>
    <w:p w:rsidR="006D727F" w:rsidRPr="005F7C7C" w:rsidRDefault="006D727F" w:rsidP="006D727F">
      <w:pPr>
        <w:spacing w:after="0" w:line="240" w:lineRule="auto"/>
        <w:rPr>
          <w:rFonts w:ascii="Times New Roman" w:hAnsi="Times New Roman" w:cs="Times New Roman"/>
        </w:rPr>
      </w:pPr>
    </w:p>
    <w:p w:rsidR="006D727F" w:rsidRPr="006D727F" w:rsidRDefault="006D727F" w:rsidP="006D727F">
      <w:pPr>
        <w:spacing w:after="0" w:line="240" w:lineRule="auto"/>
        <w:rPr>
          <w:rFonts w:ascii="Times New Roman" w:hAnsi="Times New Roman" w:cs="Times New Roman"/>
        </w:rPr>
      </w:pPr>
      <w:r w:rsidRPr="006D727F">
        <w:rPr>
          <w:rFonts w:ascii="Times New Roman" w:hAnsi="Times New Roman" w:cs="Times New Roman"/>
        </w:rPr>
        <w:t>The s</w:t>
      </w:r>
      <w:r>
        <w:rPr>
          <w:rFonts w:ascii="Times New Roman" w:hAnsi="Times New Roman" w:cs="Times New Roman"/>
        </w:rPr>
        <w:t xml:space="preserve">ymbols above should be Unicode. </w:t>
      </w:r>
      <w:r w:rsidR="00DB5B28">
        <w:rPr>
          <w:rFonts w:ascii="Times New Roman" w:hAnsi="Times New Roman" w:cs="Times New Roman"/>
        </w:rPr>
        <w:t>In this version, t</w:t>
      </w:r>
      <w:r>
        <w:rPr>
          <w:rFonts w:ascii="Times New Roman" w:hAnsi="Times New Roman" w:cs="Times New Roman"/>
        </w:rPr>
        <w:t xml:space="preserve">he </w:t>
      </w:r>
      <w:r w:rsidR="00DB5B28">
        <w:rPr>
          <w:rFonts w:ascii="Times New Roman" w:hAnsi="Times New Roman" w:cs="Times New Roman"/>
        </w:rPr>
        <w:t xml:space="preserve">vowel characters and tone marks (acute accents and macrons) are single characters, and the ogonek is a combining diacritic. Change </w:t>
      </w:r>
      <w:r w:rsidR="005F7C7C">
        <w:rPr>
          <w:rFonts w:ascii="Times New Roman" w:hAnsi="Times New Roman" w:cs="Times New Roman"/>
        </w:rPr>
        <w:t xml:space="preserve">this </w:t>
      </w:r>
      <w:r w:rsidR="00DB5B28">
        <w:rPr>
          <w:rFonts w:ascii="Times New Roman" w:hAnsi="Times New Roman" w:cs="Times New Roman"/>
        </w:rPr>
        <w:t>if necessary.</w:t>
      </w:r>
    </w:p>
    <w:sectPr w:rsidR="006D727F" w:rsidRPr="006D72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0C6" w:rsidRDefault="004920C6" w:rsidP="00DB5B28">
      <w:pPr>
        <w:spacing w:after="0" w:line="240" w:lineRule="auto"/>
      </w:pPr>
      <w:r>
        <w:separator/>
      </w:r>
    </w:p>
  </w:endnote>
  <w:endnote w:type="continuationSeparator" w:id="0">
    <w:p w:rsidR="004920C6" w:rsidRDefault="004920C6" w:rsidP="00DB5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0C6" w:rsidRDefault="004920C6" w:rsidP="00DB5B28">
      <w:pPr>
        <w:spacing w:after="0" w:line="240" w:lineRule="auto"/>
      </w:pPr>
      <w:r>
        <w:separator/>
      </w:r>
    </w:p>
  </w:footnote>
  <w:footnote w:type="continuationSeparator" w:id="0">
    <w:p w:rsidR="004920C6" w:rsidRDefault="004920C6" w:rsidP="00DB5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B28" w:rsidRDefault="00DB5B28">
    <w:pPr>
      <w:pStyle w:val="Header"/>
    </w:pPr>
    <w:r>
      <w:t>Zenzontepec Chatino orthography in ELAN files</w:t>
    </w:r>
    <w:r w:rsidR="005F7C7C">
      <w:tab/>
    </w:r>
    <w:r w:rsidR="005F7C7C">
      <w:tab/>
      <w:t>Eric Campbell 5/9/15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7F"/>
    <w:rsid w:val="004920C6"/>
    <w:rsid w:val="005F7C7C"/>
    <w:rsid w:val="00690332"/>
    <w:rsid w:val="006D727F"/>
    <w:rsid w:val="00DB5B28"/>
    <w:rsid w:val="00E7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C12B7-B28F-4687-BE69-C3505E01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B28"/>
  </w:style>
  <w:style w:type="paragraph" w:styleId="Footer">
    <w:name w:val="footer"/>
    <w:basedOn w:val="Normal"/>
    <w:link w:val="FooterChar"/>
    <w:uiPriority w:val="99"/>
    <w:unhideWhenUsed/>
    <w:rsid w:val="00DB5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Eric_basi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Eric_basic_template.dotx</Template>
  <TotalTime>24</TotalTime>
  <Pages>1</Pages>
  <Words>99</Words>
  <Characters>641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eric campbell</cp:lastModifiedBy>
  <cp:revision>1</cp:revision>
  <dcterms:created xsi:type="dcterms:W3CDTF">2015-05-09T08:03:00Z</dcterms:created>
  <dcterms:modified xsi:type="dcterms:W3CDTF">2015-05-09T08:27:00Z</dcterms:modified>
</cp:coreProperties>
</file>